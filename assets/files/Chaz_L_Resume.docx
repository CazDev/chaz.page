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1"/>
        <w:gridCol w:w="460"/>
        <w:gridCol w:w="520"/>
        <w:gridCol w:w="430"/>
        <w:gridCol w:w="3167"/>
      </w:tblGrid>
      <w:tr w:rsidR="00A36F08" w:rsidRPr="00162614" w:rsidTr="00641C02">
        <w:trPr>
          <w:trHeight w:val="559"/>
        </w:trPr>
        <w:tc>
          <w:tcPr>
            <w:tcW w:w="5122" w:type="dxa"/>
            <w:vMerge w:val="restart"/>
          </w:tcPr>
          <w:p w:rsidR="00CB1D3C" w:rsidRPr="00641C02" w:rsidRDefault="00641C02" w:rsidP="00D8505D">
            <w:pPr>
              <w:pStyle w:val="Title"/>
              <w:rPr>
                <w:sz w:val="64"/>
                <w:szCs w:val="64"/>
              </w:rPr>
            </w:pPr>
            <w:r w:rsidRPr="00641C02">
              <w:rPr>
                <w:sz w:val="64"/>
                <w:szCs w:val="64"/>
              </w:rPr>
              <w:t>Chaz</w:t>
            </w:r>
          </w:p>
          <w:p w:rsidR="00CB1D3C" w:rsidRPr="00162614" w:rsidRDefault="00641C02" w:rsidP="00D8505D">
            <w:pPr>
              <w:pStyle w:val="Subtitle"/>
            </w:pPr>
            <w:r w:rsidRPr="00A36F08">
              <w:rPr>
                <w:sz w:val="56"/>
                <w:szCs w:val="64"/>
              </w:rPr>
              <w:t>L</w:t>
            </w:r>
            <w:r w:rsidR="00A36F08" w:rsidRPr="00A36F08">
              <w:rPr>
                <w:sz w:val="56"/>
                <w:szCs w:val="64"/>
              </w:rPr>
              <w:t>ambrechtsen</w:t>
            </w:r>
          </w:p>
        </w:tc>
        <w:tc>
          <w:tcPr>
            <w:tcW w:w="466" w:type="dxa"/>
          </w:tcPr>
          <w:p w:rsidR="00CB1D3C" w:rsidRPr="00162614" w:rsidRDefault="00CB1D3C"/>
        </w:tc>
        <w:tc>
          <w:tcPr>
            <w:tcW w:w="528" w:type="dxa"/>
          </w:tcPr>
          <w:p w:rsidR="00CB1D3C" w:rsidRPr="00162614" w:rsidRDefault="00CB1D3C"/>
        </w:tc>
        <w:tc>
          <w:tcPr>
            <w:tcW w:w="3572" w:type="dxa"/>
            <w:gridSpan w:val="2"/>
            <w:tcBorders>
              <w:bottom w:val="single" w:sz="4" w:space="0" w:color="3A8C95" w:themeColor="accent5" w:themeShade="80"/>
            </w:tcBorders>
          </w:tcPr>
          <w:p w:rsidR="00CB1D3C" w:rsidRPr="00162614" w:rsidRDefault="00A36F08" w:rsidP="006C0673">
            <w:pPr>
              <w:pStyle w:val="Heading3"/>
              <w:outlineLvl w:val="2"/>
            </w:pPr>
            <w:r>
              <w:t>UI/UX Experience</w:t>
            </w:r>
          </w:p>
        </w:tc>
      </w:tr>
      <w:tr w:rsidR="00A36F08" w:rsidRPr="00162614" w:rsidTr="00641C02">
        <w:trPr>
          <w:trHeight w:val="558"/>
        </w:trPr>
        <w:tc>
          <w:tcPr>
            <w:tcW w:w="5122" w:type="dxa"/>
            <w:vMerge/>
          </w:tcPr>
          <w:p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66" w:type="dxa"/>
          </w:tcPr>
          <w:p w:rsidR="00CB1D3C" w:rsidRPr="00162614" w:rsidRDefault="00CB1D3C"/>
        </w:tc>
        <w:tc>
          <w:tcPr>
            <w:tcW w:w="528" w:type="dxa"/>
          </w:tcPr>
          <w:p w:rsidR="00CB1D3C" w:rsidRPr="00162614" w:rsidRDefault="00CB1D3C"/>
        </w:tc>
        <w:tc>
          <w:tcPr>
            <w:tcW w:w="3572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CB1D3C" w:rsidRPr="006A3292" w:rsidRDefault="00A36F08" w:rsidP="005E0657">
            <w:pPr>
              <w:pStyle w:val="Heading4"/>
              <w:outlineLvl w:val="3"/>
              <w:rPr>
                <w:b w:val="0"/>
                <w:color w:val="D1EAED" w:themeColor="accent6" w:themeTint="66"/>
                <w:sz w:val="26"/>
                <w:szCs w:val="26"/>
              </w:rPr>
            </w:pPr>
            <w:r w:rsidRPr="006A3292">
              <w:rPr>
                <w:b w:val="0"/>
                <w:color w:val="D1EAED" w:themeColor="accent6" w:themeTint="66"/>
                <w:szCs w:val="26"/>
              </w:rPr>
              <w:t>Software Engineer Student</w:t>
            </w:r>
          </w:p>
        </w:tc>
      </w:tr>
      <w:tr w:rsidR="00A36F08" w:rsidRPr="00162614" w:rsidTr="00641C02">
        <w:trPr>
          <w:trHeight w:val="1191"/>
        </w:trPr>
        <w:tc>
          <w:tcPr>
            <w:tcW w:w="5122" w:type="dxa"/>
            <w:vMerge/>
          </w:tcPr>
          <w:p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466" w:type="dxa"/>
          </w:tcPr>
          <w:p w:rsidR="00CB1D3C" w:rsidRDefault="00CB1D3C"/>
        </w:tc>
        <w:tc>
          <w:tcPr>
            <w:tcW w:w="528" w:type="dxa"/>
          </w:tcPr>
          <w:p w:rsidR="00CB1D3C" w:rsidRDefault="00CB1D3C"/>
        </w:tc>
        <w:tc>
          <w:tcPr>
            <w:tcW w:w="3572" w:type="dxa"/>
            <w:gridSpan w:val="2"/>
            <w:tcBorders>
              <w:top w:val="single" w:sz="4" w:space="0" w:color="3A8C95" w:themeColor="accent5" w:themeShade="80"/>
            </w:tcBorders>
          </w:tcPr>
          <w:p w:rsidR="00CB1D3C" w:rsidRPr="00A36F08" w:rsidRDefault="00A36F08" w:rsidP="008D4A99">
            <w:pPr>
              <w:pStyle w:val="Heading5"/>
              <w:outlineLvl w:val="4"/>
              <w:rPr>
                <w:b/>
                <w:sz w:val="26"/>
                <w:szCs w:val="26"/>
              </w:rPr>
            </w:pPr>
            <w:r w:rsidRPr="00514503">
              <w:rPr>
                <w:color w:val="FFFFFF" w:themeColor="background1"/>
                <w:szCs w:val="26"/>
              </w:rPr>
              <w:t>Freelance</w:t>
            </w:r>
            <w:r w:rsidRPr="00514503">
              <w:rPr>
                <w:b/>
                <w:color w:val="FFFFFF" w:themeColor="background1"/>
                <w:szCs w:val="26"/>
              </w:rPr>
              <w:t xml:space="preserve"> </w:t>
            </w:r>
            <w:r w:rsidR="00641C02" w:rsidRPr="00514503">
              <w:rPr>
                <w:color w:val="FFFFFF" w:themeColor="background1"/>
                <w:szCs w:val="26"/>
              </w:rPr>
              <w:t>Developer</w:t>
            </w:r>
          </w:p>
        </w:tc>
      </w:tr>
      <w:tr w:rsidR="00A36F08" w:rsidRPr="00162614" w:rsidTr="00641C02">
        <w:trPr>
          <w:trHeight w:val="850"/>
        </w:trPr>
        <w:tc>
          <w:tcPr>
            <w:tcW w:w="5122" w:type="dxa"/>
            <w:vAlign w:val="center"/>
          </w:tcPr>
          <w:p w:rsidR="00CB1D3C" w:rsidRDefault="00045CFE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1D4580E85F654D1C99947BAE05F63D4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466" w:type="dxa"/>
          </w:tcPr>
          <w:p w:rsidR="00CB1D3C" w:rsidRDefault="00CB1D3C"/>
        </w:tc>
        <w:tc>
          <w:tcPr>
            <w:tcW w:w="528" w:type="dxa"/>
          </w:tcPr>
          <w:p w:rsidR="00CB1D3C" w:rsidRDefault="00CB1D3C"/>
        </w:tc>
        <w:tc>
          <w:tcPr>
            <w:tcW w:w="3572" w:type="dxa"/>
            <w:gridSpan w:val="2"/>
            <w:vAlign w:val="center"/>
          </w:tcPr>
          <w:p w:rsidR="00CB1D3C" w:rsidRPr="00C45D7E" w:rsidRDefault="00045CFE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AF580BB97EA341FFB61C0C1E6A56E79B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A36F08" w:rsidRPr="00162614" w:rsidTr="00641C02">
        <w:trPr>
          <w:trHeight w:val="639"/>
        </w:trPr>
        <w:tc>
          <w:tcPr>
            <w:tcW w:w="5122" w:type="dxa"/>
            <w:vMerge w:val="restart"/>
            <w:vAlign w:val="center"/>
          </w:tcPr>
          <w:p w:rsidR="004D3097" w:rsidRDefault="004D3097" w:rsidP="00B96D8F">
            <w:pPr>
              <w:rPr>
                <w:sz w:val="22"/>
              </w:rPr>
            </w:pPr>
            <w:r>
              <w:rPr>
                <w:sz w:val="22"/>
              </w:rPr>
              <w:t xml:space="preserve">I am </w:t>
            </w:r>
            <w:r w:rsidR="004A3842">
              <w:rPr>
                <w:sz w:val="22"/>
              </w:rPr>
              <w:t>currently studying</w:t>
            </w:r>
            <w:r>
              <w:rPr>
                <w:sz w:val="22"/>
              </w:rPr>
              <w:t xml:space="preserve"> Software Engineering (Honors)</w:t>
            </w:r>
            <w:r w:rsidR="004A3842">
              <w:rPr>
                <w:sz w:val="22"/>
              </w:rPr>
              <w:t xml:space="preserve">, </w:t>
            </w:r>
            <w:r>
              <w:rPr>
                <w:sz w:val="22"/>
              </w:rPr>
              <w:t>I have always found coding intuitive and have pushed myself to learn the most effective ways to achieve a result.</w:t>
            </w:r>
          </w:p>
          <w:p w:rsidR="00B96D8F" w:rsidRPr="004D3097" w:rsidRDefault="00B96D8F" w:rsidP="008D4A99">
            <w:pPr>
              <w:rPr>
                <w:sz w:val="22"/>
              </w:rPr>
            </w:pPr>
            <w:r w:rsidRPr="00B96D8F">
              <w:rPr>
                <w:sz w:val="22"/>
              </w:rPr>
              <w:t xml:space="preserve">I am looking for Internships and jobs related to my degree. I have been </w:t>
            </w:r>
            <w:r w:rsidR="004D3097">
              <w:rPr>
                <w:sz w:val="22"/>
              </w:rPr>
              <w:t>developing</w:t>
            </w:r>
            <w:r w:rsidRPr="00B96D8F">
              <w:rPr>
                <w:sz w:val="22"/>
              </w:rPr>
              <w:t xml:space="preserve"> software for almost 3 years. Please visit my website </w:t>
            </w:r>
            <w:r w:rsidR="004D3097">
              <w:rPr>
                <w:sz w:val="22"/>
              </w:rPr>
              <w:t>to the right</w:t>
            </w:r>
            <w:r w:rsidRPr="00B96D8F">
              <w:rPr>
                <w:sz w:val="22"/>
              </w:rPr>
              <w:t xml:space="preserve"> for more information</w:t>
            </w:r>
            <w:r w:rsidR="004D3097">
              <w:rPr>
                <w:sz w:val="22"/>
              </w:rPr>
              <w:t xml:space="preserve"> projects I have worked on</w:t>
            </w:r>
            <w:r w:rsidRPr="00B96D8F">
              <w:rPr>
                <w:sz w:val="22"/>
              </w:rPr>
              <w:t>.</w:t>
            </w:r>
          </w:p>
        </w:tc>
        <w:tc>
          <w:tcPr>
            <w:tcW w:w="466" w:type="dxa"/>
            <w:vMerge w:val="restart"/>
          </w:tcPr>
          <w:p w:rsidR="008D4A99" w:rsidRDefault="008D4A99"/>
        </w:tc>
        <w:tc>
          <w:tcPr>
            <w:tcW w:w="528" w:type="dxa"/>
            <w:vMerge w:val="restart"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200025" cy="136974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3" cy="14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8D4A99" w:rsidRPr="008D4A99" w:rsidRDefault="00641C02" w:rsidP="00E270D1">
            <w:pPr>
              <w:pStyle w:val="Contact1"/>
            </w:pPr>
            <w:r w:rsidRPr="00514503">
              <w:t>0415 677 405</w:t>
            </w:r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8D4A99" w:rsidRPr="000F3FE2" w:rsidRDefault="008D4A99" w:rsidP="008D4A99"/>
        </w:tc>
        <w:tc>
          <w:tcPr>
            <w:tcW w:w="466" w:type="dxa"/>
            <w:vMerge/>
          </w:tcPr>
          <w:p w:rsidR="008D4A99" w:rsidRDefault="008D4A99"/>
        </w:tc>
        <w:tc>
          <w:tcPr>
            <w:tcW w:w="528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A36F08" w:rsidP="00E270D1">
            <w:r>
              <w:rPr>
                <w:noProof/>
                <w:color w:val="FFFFFF" w:themeColor="background1"/>
                <w:szCs w:val="24"/>
              </w:rPr>
              <w:drawing>
                <wp:inline distT="0" distB="0" distL="0" distR="0" wp14:anchorId="1A46D37E" wp14:editId="2A2C5700">
                  <wp:extent cx="190500" cy="190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8D4A99" w:rsidRPr="008D4A99" w:rsidRDefault="00045CFE" w:rsidP="00025D23">
            <w:pPr>
              <w:pStyle w:val="Contact1"/>
            </w:pPr>
            <w:hyperlink r:id="rId13" w:history="1">
              <w:r w:rsidR="00D6366F" w:rsidRPr="00D6366F">
                <w:rPr>
                  <w:rStyle w:val="Hyperlink"/>
                </w:rPr>
                <w:t>github.com/</w:t>
              </w:r>
              <w:proofErr w:type="spellStart"/>
              <w:r w:rsidR="00D6366F">
                <w:rPr>
                  <w:rStyle w:val="Hyperlink"/>
                </w:rPr>
                <w:t>c</w:t>
              </w:r>
              <w:r w:rsidR="00D6366F" w:rsidRPr="00D6366F">
                <w:rPr>
                  <w:rStyle w:val="Hyperlink"/>
                </w:rPr>
                <w:t>az</w:t>
              </w:r>
              <w:r w:rsidR="00D6366F">
                <w:rPr>
                  <w:rStyle w:val="Hyperlink"/>
                </w:rPr>
                <w:t>d</w:t>
              </w:r>
              <w:r w:rsidR="00D6366F" w:rsidRPr="00D6366F">
                <w:rPr>
                  <w:rStyle w:val="Hyperlink"/>
                </w:rPr>
                <w:t>ev</w:t>
              </w:r>
              <w:proofErr w:type="spellEnd"/>
            </w:hyperlink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641C02" w:rsidRPr="000F3FE2" w:rsidRDefault="00641C02" w:rsidP="00641C02"/>
        </w:tc>
        <w:tc>
          <w:tcPr>
            <w:tcW w:w="466" w:type="dxa"/>
            <w:vMerge/>
          </w:tcPr>
          <w:p w:rsidR="00641C02" w:rsidRDefault="00641C02" w:rsidP="00641C02"/>
        </w:tc>
        <w:tc>
          <w:tcPr>
            <w:tcW w:w="528" w:type="dxa"/>
            <w:vMerge/>
            <w:vAlign w:val="center"/>
          </w:tcPr>
          <w:p w:rsidR="00641C02" w:rsidRDefault="00641C02" w:rsidP="00641C02"/>
        </w:tc>
        <w:tc>
          <w:tcPr>
            <w:tcW w:w="391" w:type="dxa"/>
            <w:vAlign w:val="center"/>
          </w:tcPr>
          <w:p w:rsidR="00641C02" w:rsidRPr="008D4A99" w:rsidRDefault="00641C02" w:rsidP="00641C02">
            <w:r w:rsidRPr="00162614">
              <w:rPr>
                <w:noProof/>
              </w:rPr>
              <w:drawing>
                <wp:inline distT="0" distB="0" distL="0" distR="0" wp14:anchorId="59390C6C" wp14:editId="7C9E6465">
                  <wp:extent cx="175260" cy="131651"/>
                  <wp:effectExtent l="0" t="0" r="0" b="1905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35" cy="13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A36F08" w:rsidRPr="008D4A99" w:rsidRDefault="00045CFE" w:rsidP="00641C02">
            <w:pPr>
              <w:pStyle w:val="Contact2"/>
            </w:pPr>
            <w:hyperlink r:id="rId16" w:history="1">
              <w:r w:rsidR="005221C8" w:rsidRPr="00E44C03">
                <w:rPr>
                  <w:rStyle w:val="Hyperlink"/>
                </w:rPr>
                <w:t>contact@caz-dev.com</w:t>
              </w:r>
            </w:hyperlink>
          </w:p>
        </w:tc>
      </w:tr>
      <w:tr w:rsidR="00A36F08" w:rsidRPr="00162614" w:rsidTr="00641C02">
        <w:trPr>
          <w:trHeight w:val="637"/>
        </w:trPr>
        <w:tc>
          <w:tcPr>
            <w:tcW w:w="5122" w:type="dxa"/>
            <w:vMerge/>
            <w:vAlign w:val="center"/>
          </w:tcPr>
          <w:p w:rsidR="00641C02" w:rsidRPr="000F3FE2" w:rsidRDefault="00641C02" w:rsidP="00641C02"/>
        </w:tc>
        <w:tc>
          <w:tcPr>
            <w:tcW w:w="466" w:type="dxa"/>
            <w:vMerge/>
          </w:tcPr>
          <w:p w:rsidR="00641C02" w:rsidRDefault="00641C02" w:rsidP="00641C02"/>
        </w:tc>
        <w:tc>
          <w:tcPr>
            <w:tcW w:w="528" w:type="dxa"/>
            <w:vMerge/>
            <w:vAlign w:val="center"/>
          </w:tcPr>
          <w:p w:rsidR="00641C02" w:rsidRDefault="00641C02" w:rsidP="00641C02"/>
        </w:tc>
        <w:tc>
          <w:tcPr>
            <w:tcW w:w="391" w:type="dxa"/>
            <w:vAlign w:val="center"/>
          </w:tcPr>
          <w:p w:rsidR="00641C02" w:rsidRPr="008D4A99" w:rsidRDefault="00641C02" w:rsidP="00641C02">
            <w:r w:rsidRPr="00162614">
              <w:rPr>
                <w:noProof/>
              </w:rPr>
              <w:drawing>
                <wp:inline distT="0" distB="0" distL="0" distR="0" wp14:anchorId="637E7CBC" wp14:editId="068436DB">
                  <wp:extent cx="170815" cy="162237"/>
                  <wp:effectExtent l="0" t="0" r="635" b="9525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22" cy="16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1" w:type="dxa"/>
            <w:vAlign w:val="center"/>
          </w:tcPr>
          <w:p w:rsidR="00A36F08" w:rsidRPr="008D4A99" w:rsidRDefault="00045CFE" w:rsidP="00641C02">
            <w:pPr>
              <w:pStyle w:val="Contact2"/>
            </w:pPr>
            <w:hyperlink r:id="rId19" w:history="1">
              <w:r w:rsidR="00641C02" w:rsidRPr="00641C02">
                <w:rPr>
                  <w:rStyle w:val="Hyperlink"/>
                </w:rPr>
                <w:t>caz-dev.com</w:t>
              </w:r>
            </w:hyperlink>
          </w:p>
        </w:tc>
      </w:tr>
      <w:tr w:rsidR="00A36F08" w:rsidTr="00641C02">
        <w:trPr>
          <w:trHeight w:val="964"/>
        </w:trPr>
        <w:tc>
          <w:tcPr>
            <w:tcW w:w="5122" w:type="dxa"/>
            <w:vAlign w:val="center"/>
          </w:tcPr>
          <w:p w:rsidR="00641C02" w:rsidRDefault="00045CFE" w:rsidP="00641C02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B17B2DE1C7D1490A8373CBE0D77702CD"/>
                </w:placeholder>
                <w:temporary/>
                <w:showingPlcHdr/>
                <w15:appearance w15:val="hidden"/>
              </w:sdtPr>
              <w:sdtEndPr/>
              <w:sdtContent>
                <w:r w:rsidR="00641C02">
                  <w:t>EXPERIENCE</w:t>
                </w:r>
              </w:sdtContent>
            </w:sdt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</w:tcPr>
          <w:p w:rsidR="00641C02" w:rsidRDefault="00641C02" w:rsidP="00641C02"/>
        </w:tc>
        <w:tc>
          <w:tcPr>
            <w:tcW w:w="3572" w:type="dxa"/>
            <w:gridSpan w:val="2"/>
            <w:vAlign w:val="center"/>
          </w:tcPr>
          <w:p w:rsidR="00641C02" w:rsidRPr="00C45D7E" w:rsidRDefault="00045CFE" w:rsidP="00641C02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C913BA531C6841189CBDA2505126974D"/>
                </w:placeholder>
                <w:temporary/>
                <w:showingPlcHdr/>
                <w15:appearance w15:val="hidden"/>
              </w:sdtPr>
              <w:sdtEndPr/>
              <w:sdtContent>
                <w:r w:rsidR="00641C02" w:rsidRPr="00162614">
                  <w:t>SKILLS</w:t>
                </w:r>
              </w:sdtContent>
            </w:sdt>
          </w:p>
        </w:tc>
      </w:tr>
      <w:tr w:rsidR="00A36F08" w:rsidRPr="00B87E22" w:rsidTr="00F33178">
        <w:trPr>
          <w:trHeight w:val="2196"/>
        </w:trPr>
        <w:tc>
          <w:tcPr>
            <w:tcW w:w="5122" w:type="dxa"/>
            <w:tcBorders>
              <w:bottom w:val="single" w:sz="4" w:space="0" w:color="3A8C95" w:themeColor="accent5" w:themeShade="80"/>
            </w:tcBorders>
          </w:tcPr>
          <w:p w:rsidR="009F70F0" w:rsidRPr="00641C02" w:rsidRDefault="00473C68" w:rsidP="009F70F0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color w:val="434343" w:themeColor="accent3"/>
              </w:rPr>
              <w:t>Holman Webb: IT Support Technician</w:t>
            </w:r>
          </w:p>
          <w:p w:rsidR="00641C02" w:rsidRPr="00162614" w:rsidRDefault="00514503" w:rsidP="00641C02">
            <w:pPr>
              <w:pStyle w:val="Date"/>
            </w:pPr>
            <w:r>
              <w:t>201</w:t>
            </w:r>
            <w:r w:rsidR="002F6D79">
              <w:t>9</w:t>
            </w:r>
            <w:r>
              <w:t>-20</w:t>
            </w:r>
            <w:r w:rsidR="002F6D79">
              <w:t>20</w:t>
            </w:r>
          </w:p>
          <w:p w:rsidR="00641C02" w:rsidRPr="00162614" w:rsidRDefault="002F6D79" w:rsidP="00641C02">
            <w:r>
              <w:rPr>
                <w:sz w:val="20"/>
              </w:rPr>
              <w:t xml:space="preserve">Programming in Visual Basic, </w:t>
            </w:r>
            <w:r>
              <w:rPr>
                <w:sz w:val="20"/>
              </w:rPr>
              <w:t>solving software related problems and providing lev</w:t>
            </w:r>
            <w:bookmarkStart w:id="0" w:name="_GoBack"/>
            <w:bookmarkEnd w:id="0"/>
            <w:r>
              <w:rPr>
                <w:sz w:val="20"/>
              </w:rPr>
              <w:t>el 1 and 2 IT support.</w:t>
            </w: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</w:tcPr>
          <w:p w:rsidR="00641C02" w:rsidRDefault="00641C02" w:rsidP="00641C02"/>
        </w:tc>
        <w:tc>
          <w:tcPr>
            <w:tcW w:w="3572" w:type="dxa"/>
            <w:gridSpan w:val="2"/>
            <w:vMerge w:val="restart"/>
            <w:vAlign w:val="center"/>
          </w:tcPr>
          <w:p w:rsidR="00514503" w:rsidRDefault="00514503" w:rsidP="00514503">
            <w:pPr>
              <w:pStyle w:val="ListBullet"/>
            </w:pPr>
            <w:r>
              <w:t>.NET</w:t>
            </w:r>
          </w:p>
          <w:p w:rsidR="00641C02" w:rsidRDefault="00514503" w:rsidP="00641C02">
            <w:pPr>
              <w:pStyle w:val="ListBullet"/>
            </w:pPr>
            <w:r>
              <w:t>Java</w:t>
            </w:r>
          </w:p>
          <w:p w:rsidR="00641C02" w:rsidRDefault="00514503" w:rsidP="00641C02">
            <w:pPr>
              <w:pStyle w:val="ListBullet"/>
            </w:pPr>
            <w:r>
              <w:t>HTML</w:t>
            </w:r>
          </w:p>
          <w:p w:rsidR="00641C02" w:rsidRDefault="00514503" w:rsidP="00641C02">
            <w:pPr>
              <w:pStyle w:val="ListBullet"/>
            </w:pPr>
            <w:r>
              <w:t>CSS</w:t>
            </w:r>
          </w:p>
          <w:p w:rsidR="00514503" w:rsidRDefault="00514503" w:rsidP="00641C02">
            <w:pPr>
              <w:pStyle w:val="ListBullet"/>
            </w:pPr>
            <w:r>
              <w:t>JavaScript</w:t>
            </w:r>
          </w:p>
          <w:p w:rsidR="00641C02" w:rsidRDefault="00514503" w:rsidP="00641C02">
            <w:pPr>
              <w:pStyle w:val="ListBullet"/>
            </w:pPr>
            <w:r>
              <w:t>MySQL</w:t>
            </w:r>
          </w:p>
          <w:p w:rsidR="008C0F76" w:rsidRPr="00373FC8" w:rsidRDefault="008C0F76" w:rsidP="00641C02">
            <w:pPr>
              <w:pStyle w:val="ListBullet"/>
            </w:pPr>
            <w:r>
              <w:t>Hardware</w:t>
            </w:r>
          </w:p>
        </w:tc>
      </w:tr>
      <w:tr w:rsidR="00A36F08" w:rsidRPr="00162614" w:rsidTr="00641C02">
        <w:trPr>
          <w:trHeight w:val="907"/>
        </w:trPr>
        <w:tc>
          <w:tcPr>
            <w:tcW w:w="5122" w:type="dxa"/>
            <w:vMerge w:val="restart"/>
            <w:tcBorders>
              <w:top w:val="single" w:sz="4" w:space="0" w:color="3A8C95" w:themeColor="accent5" w:themeShade="80"/>
            </w:tcBorders>
          </w:tcPr>
          <w:p w:rsidR="00B24B51" w:rsidRPr="00641C02" w:rsidRDefault="00473C68" w:rsidP="00B24B51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iCs w:val="0"/>
                <w:color w:val="434343" w:themeColor="accent3"/>
              </w:rPr>
              <w:t>Animal Logic:</w:t>
            </w:r>
            <w:r>
              <w:rPr>
                <w:rStyle w:val="Heading4Char"/>
                <w:b/>
                <w:color w:val="434343" w:themeColor="accent3"/>
              </w:rPr>
              <w:t xml:space="preserve"> </w:t>
            </w:r>
            <w:r w:rsidR="00B24B51">
              <w:rPr>
                <w:rStyle w:val="Heading4Char"/>
                <w:b/>
                <w:iCs w:val="0"/>
                <w:color w:val="434343" w:themeColor="accent3"/>
              </w:rPr>
              <w:t xml:space="preserve">IT </w:t>
            </w:r>
            <w:r>
              <w:rPr>
                <w:rStyle w:val="Heading4Char"/>
                <w:b/>
                <w:iCs w:val="0"/>
                <w:color w:val="434343" w:themeColor="accent3"/>
              </w:rPr>
              <w:t>T</w:t>
            </w:r>
            <w:r>
              <w:rPr>
                <w:rStyle w:val="Heading4Char"/>
                <w:b/>
                <w:color w:val="434343" w:themeColor="accent3"/>
              </w:rPr>
              <w:t>echnician</w:t>
            </w:r>
          </w:p>
          <w:p w:rsidR="00B24B51" w:rsidRPr="00162614" w:rsidRDefault="00B24B51" w:rsidP="00B24B51">
            <w:pPr>
              <w:pStyle w:val="Date"/>
            </w:pPr>
            <w:r>
              <w:t>2017-2018</w:t>
            </w:r>
          </w:p>
          <w:p w:rsidR="00641C02" w:rsidRPr="00F36762" w:rsidRDefault="00B24B51" w:rsidP="00D6366F">
            <w:pPr>
              <w:rPr>
                <w:iCs/>
                <w:sz w:val="20"/>
              </w:rPr>
            </w:pPr>
            <w:r>
              <w:rPr>
                <w:sz w:val="20"/>
              </w:rPr>
              <w:t>Working with MySQL, Python, setting up work stations for employees and attending general IT problems</w:t>
            </w:r>
            <w:r w:rsidR="00F36762">
              <w:rPr>
                <w:sz w:val="20"/>
              </w:rPr>
              <w:t xml:space="preserve"> related to hardware</w:t>
            </w:r>
            <w:r w:rsidR="00522139">
              <w:rPr>
                <w:sz w:val="20"/>
              </w:rPr>
              <w:t>,</w:t>
            </w:r>
            <w:r w:rsidR="00F36762">
              <w:rPr>
                <w:sz w:val="20"/>
              </w:rPr>
              <w:t xml:space="preserve"> </w:t>
            </w:r>
            <w:r w:rsidR="00522139">
              <w:rPr>
                <w:sz w:val="20"/>
              </w:rPr>
              <w:t>Operating Systems</w:t>
            </w:r>
            <w:r w:rsidR="00F36762">
              <w:rPr>
                <w:sz w:val="20"/>
              </w:rPr>
              <w:t xml:space="preserve"> </w:t>
            </w:r>
            <w:r w:rsidR="00522139">
              <w:rPr>
                <w:sz w:val="20"/>
              </w:rPr>
              <w:t xml:space="preserve">and </w:t>
            </w:r>
            <w:r w:rsidR="00F36762">
              <w:rPr>
                <w:sz w:val="20"/>
              </w:rPr>
              <w:t xml:space="preserve">software </w:t>
            </w:r>
            <w:r w:rsidR="00522139">
              <w:rPr>
                <w:sz w:val="20"/>
              </w:rPr>
              <w:t>problems</w:t>
            </w:r>
            <w:r>
              <w:rPr>
                <w:sz w:val="20"/>
              </w:rPr>
              <w:t>.</w:t>
            </w: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 w:val="restart"/>
          </w:tcPr>
          <w:p w:rsidR="00641C02" w:rsidRDefault="00641C02" w:rsidP="00641C02"/>
        </w:tc>
        <w:tc>
          <w:tcPr>
            <w:tcW w:w="3572" w:type="dxa"/>
            <w:gridSpan w:val="2"/>
            <w:vMerge/>
            <w:vAlign w:val="center"/>
          </w:tcPr>
          <w:p w:rsidR="00641C02" w:rsidRPr="00B87E22" w:rsidRDefault="00641C02" w:rsidP="00641C02">
            <w:pPr>
              <w:ind w:left="-113"/>
              <w:rPr>
                <w:rStyle w:val="Heading3Char"/>
              </w:rPr>
            </w:pPr>
          </w:p>
        </w:tc>
      </w:tr>
      <w:tr w:rsidR="00A36F08" w:rsidRPr="00B87E22" w:rsidTr="00F33178">
        <w:trPr>
          <w:trHeight w:val="1491"/>
        </w:trPr>
        <w:tc>
          <w:tcPr>
            <w:tcW w:w="5122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:rsidR="00641C02" w:rsidRDefault="00641C02" w:rsidP="00641C02">
            <w:pPr>
              <w:pStyle w:val="Heading3"/>
              <w:ind w:left="-113"/>
              <w:outlineLvl w:val="2"/>
            </w:pP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/>
          </w:tcPr>
          <w:p w:rsidR="00641C02" w:rsidRDefault="00641C02" w:rsidP="00641C02"/>
        </w:tc>
        <w:tc>
          <w:tcPr>
            <w:tcW w:w="3572" w:type="dxa"/>
            <w:gridSpan w:val="2"/>
            <w:vAlign w:val="center"/>
          </w:tcPr>
          <w:p w:rsidR="00641C02" w:rsidRPr="00C45D7E" w:rsidRDefault="00045CFE" w:rsidP="00641C02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F1E4093F3EAD423AAB93F8254A7CEB29"/>
                </w:placeholder>
                <w:temporary/>
                <w:showingPlcHdr/>
                <w15:appearance w15:val="hidden"/>
              </w:sdtPr>
              <w:sdtEndPr/>
              <w:sdtContent>
                <w:r w:rsidR="00641C02" w:rsidRPr="00162614">
                  <w:t>EDUCATION</w:t>
                </w:r>
              </w:sdtContent>
            </w:sdt>
          </w:p>
        </w:tc>
      </w:tr>
      <w:tr w:rsidR="00A36F08" w:rsidRPr="00162614" w:rsidTr="008E7558">
        <w:trPr>
          <w:trHeight w:val="1401"/>
        </w:trPr>
        <w:tc>
          <w:tcPr>
            <w:tcW w:w="5122" w:type="dxa"/>
            <w:vMerge w:val="restart"/>
            <w:tcBorders>
              <w:top w:val="single" w:sz="4" w:space="0" w:color="3A8C95" w:themeColor="accent5" w:themeShade="80"/>
            </w:tcBorders>
          </w:tcPr>
          <w:p w:rsidR="00B24B51" w:rsidRPr="00641C02" w:rsidRDefault="00473C68" w:rsidP="00B24B51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color w:val="434343" w:themeColor="accent3"/>
              </w:rPr>
              <w:t xml:space="preserve">KFC: </w:t>
            </w:r>
            <w:r w:rsidR="00B24B51">
              <w:rPr>
                <w:rStyle w:val="Heading4Char"/>
                <w:b/>
                <w:color w:val="434343" w:themeColor="accent3"/>
              </w:rPr>
              <w:t>Customer Service</w:t>
            </w:r>
          </w:p>
          <w:p w:rsidR="00B24B51" w:rsidRPr="00162614" w:rsidRDefault="00B24B51" w:rsidP="00B24B51">
            <w:pPr>
              <w:pStyle w:val="Date"/>
            </w:pPr>
            <w:r>
              <w:t>2017-2019</w:t>
            </w:r>
          </w:p>
          <w:p w:rsidR="00A36F08" w:rsidRPr="00A36F08" w:rsidRDefault="00B24B51" w:rsidP="00B24B51">
            <w:pPr>
              <w:rPr>
                <w:sz w:val="20"/>
              </w:rPr>
            </w:pPr>
            <w:r w:rsidRPr="00B96D8F">
              <w:rPr>
                <w:sz w:val="20"/>
              </w:rPr>
              <w:t xml:space="preserve">Experience </w:t>
            </w:r>
            <w:r w:rsidR="00780DE5">
              <w:rPr>
                <w:sz w:val="20"/>
              </w:rPr>
              <w:t>assisting</w:t>
            </w:r>
            <w:r w:rsidRPr="00B96D8F">
              <w:rPr>
                <w:sz w:val="20"/>
              </w:rPr>
              <w:t xml:space="preserve"> customers</w:t>
            </w:r>
            <w:r w:rsidR="00F36762">
              <w:rPr>
                <w:sz w:val="20"/>
              </w:rPr>
              <w:t xml:space="preserve"> in a fast-paced environment</w:t>
            </w:r>
            <w:r w:rsidRPr="00B96D8F">
              <w:rPr>
                <w:sz w:val="20"/>
              </w:rPr>
              <w:t>, managing m</w:t>
            </w:r>
            <w:r>
              <w:rPr>
                <w:sz w:val="20"/>
              </w:rPr>
              <w:t>oney</w:t>
            </w:r>
            <w:r w:rsidRPr="00B96D8F">
              <w:rPr>
                <w:sz w:val="20"/>
              </w:rPr>
              <w:t xml:space="preserve"> and training other employees</w:t>
            </w:r>
            <w:r>
              <w:rPr>
                <w:sz w:val="20"/>
              </w:rPr>
              <w:t xml:space="preserve"> at KFC.</w:t>
            </w:r>
          </w:p>
        </w:tc>
        <w:tc>
          <w:tcPr>
            <w:tcW w:w="466" w:type="dxa"/>
          </w:tcPr>
          <w:p w:rsidR="00641C02" w:rsidRDefault="00641C02" w:rsidP="00641C02">
            <w:pPr>
              <w:spacing w:before="40"/>
            </w:pPr>
          </w:p>
        </w:tc>
        <w:tc>
          <w:tcPr>
            <w:tcW w:w="528" w:type="dxa"/>
            <w:vMerge w:val="restart"/>
          </w:tcPr>
          <w:p w:rsidR="00641C02" w:rsidRDefault="00641C02" w:rsidP="00641C02">
            <w:pPr>
              <w:spacing w:before="40"/>
            </w:pPr>
          </w:p>
        </w:tc>
        <w:tc>
          <w:tcPr>
            <w:tcW w:w="3572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:rsidR="00641C02" w:rsidRPr="00162614" w:rsidRDefault="00D6366F" w:rsidP="00641C02">
            <w:pPr>
              <w:pStyle w:val="Heading2"/>
              <w:outlineLvl w:val="1"/>
            </w:pPr>
            <w:r>
              <w:t>Macquarie University</w:t>
            </w:r>
          </w:p>
          <w:p w:rsidR="00641C02" w:rsidRPr="00162614" w:rsidRDefault="00514503" w:rsidP="00641C02">
            <w:pPr>
              <w:pStyle w:val="Date"/>
            </w:pPr>
            <w:r>
              <w:t>2017-2021</w:t>
            </w:r>
          </w:p>
          <w:p w:rsidR="008E7558" w:rsidRPr="008E7558" w:rsidRDefault="00514503" w:rsidP="00641C02">
            <w:pPr>
              <w:rPr>
                <w:sz w:val="20"/>
              </w:rPr>
            </w:pPr>
            <w:r w:rsidRPr="00514503">
              <w:rPr>
                <w:sz w:val="20"/>
              </w:rPr>
              <w:t xml:space="preserve">Software </w:t>
            </w:r>
            <w:r>
              <w:rPr>
                <w:sz w:val="20"/>
              </w:rPr>
              <w:t>Engineering (Honors) With current GPA of 4.2</w:t>
            </w:r>
          </w:p>
        </w:tc>
      </w:tr>
      <w:tr w:rsidR="00A36F08" w:rsidRPr="00162614" w:rsidTr="00641C02">
        <w:trPr>
          <w:trHeight w:val="1417"/>
        </w:trPr>
        <w:tc>
          <w:tcPr>
            <w:tcW w:w="5122" w:type="dxa"/>
            <w:vMerge/>
            <w:vAlign w:val="center"/>
          </w:tcPr>
          <w:p w:rsidR="00641C02" w:rsidRDefault="00641C02" w:rsidP="00641C02">
            <w:pPr>
              <w:pStyle w:val="Heading3"/>
              <w:ind w:left="-113"/>
              <w:outlineLvl w:val="2"/>
            </w:pPr>
          </w:p>
        </w:tc>
        <w:tc>
          <w:tcPr>
            <w:tcW w:w="466" w:type="dxa"/>
          </w:tcPr>
          <w:p w:rsidR="00641C02" w:rsidRDefault="00641C02" w:rsidP="00641C02"/>
        </w:tc>
        <w:tc>
          <w:tcPr>
            <w:tcW w:w="528" w:type="dxa"/>
            <w:vMerge/>
          </w:tcPr>
          <w:p w:rsidR="00641C02" w:rsidRDefault="00641C02" w:rsidP="00641C02"/>
        </w:tc>
        <w:tc>
          <w:tcPr>
            <w:tcW w:w="3572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:rsidR="00641C02" w:rsidRPr="00162614" w:rsidRDefault="00473C68" w:rsidP="00641C02">
            <w:pPr>
              <w:pStyle w:val="Heading2"/>
              <w:outlineLvl w:val="1"/>
            </w:pPr>
            <w:r>
              <w:t>Concord High School</w:t>
            </w:r>
          </w:p>
          <w:p w:rsidR="00641C02" w:rsidRPr="00935402" w:rsidRDefault="00514503" w:rsidP="00641C02">
            <w:pPr>
              <w:pStyle w:val="Date"/>
              <w:rPr>
                <w:rStyle w:val="DateChar"/>
                <w:caps/>
              </w:rPr>
            </w:pPr>
            <w:r>
              <w:t>201</w:t>
            </w:r>
            <w:r w:rsidR="00473C68">
              <w:t>2</w:t>
            </w:r>
            <w:r>
              <w:t>-2018</w:t>
            </w:r>
          </w:p>
          <w:p w:rsidR="00641C02" w:rsidRPr="00162614" w:rsidRDefault="00473C68" w:rsidP="00641C02">
            <w:r>
              <w:rPr>
                <w:sz w:val="20"/>
              </w:rPr>
              <w:t>Completed HSC with subjects including Software Design and Development and Information Systems</w:t>
            </w:r>
          </w:p>
        </w:tc>
      </w:tr>
    </w:tbl>
    <w:p w:rsidR="00535F87" w:rsidRPr="00514503" w:rsidRDefault="00F675D4" w:rsidP="001C6718">
      <w:pPr>
        <w:rPr>
          <w:sz w:val="22"/>
        </w:rPr>
      </w:pPr>
      <w:r w:rsidRPr="00514503">
        <w:rPr>
          <w:sz w:val="22"/>
        </w:rPr>
        <w:t>References available on request</w:t>
      </w:r>
    </w:p>
    <w:sectPr w:rsidR="00535F87" w:rsidRPr="00514503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CFE" w:rsidRDefault="00045CFE" w:rsidP="00BA3E51">
      <w:pPr>
        <w:spacing w:line="240" w:lineRule="auto"/>
      </w:pPr>
      <w:r>
        <w:separator/>
      </w:r>
    </w:p>
  </w:endnote>
  <w:endnote w:type="continuationSeparator" w:id="0">
    <w:p w:rsidR="00045CFE" w:rsidRDefault="00045CFE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CFE" w:rsidRDefault="00045CFE" w:rsidP="00BA3E51">
      <w:pPr>
        <w:spacing w:line="240" w:lineRule="auto"/>
      </w:pPr>
      <w:r>
        <w:separator/>
      </w:r>
    </w:p>
  </w:footnote>
  <w:footnote w:type="continuationSeparator" w:id="0">
    <w:p w:rsidR="00045CFE" w:rsidRDefault="00045CFE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D74A2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62D0F2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7859F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78B763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B169DD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BA85B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649D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88CB35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02"/>
    <w:rsid w:val="00025D23"/>
    <w:rsid w:val="000407F5"/>
    <w:rsid w:val="00041F8A"/>
    <w:rsid w:val="00045CFE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2F0792"/>
    <w:rsid w:val="002F6D79"/>
    <w:rsid w:val="00364B5C"/>
    <w:rsid w:val="00373FC8"/>
    <w:rsid w:val="003B3A48"/>
    <w:rsid w:val="003B4D99"/>
    <w:rsid w:val="003C5242"/>
    <w:rsid w:val="003E7783"/>
    <w:rsid w:val="00442A0E"/>
    <w:rsid w:val="00443C70"/>
    <w:rsid w:val="00473C68"/>
    <w:rsid w:val="004A3842"/>
    <w:rsid w:val="004B419A"/>
    <w:rsid w:val="004D3097"/>
    <w:rsid w:val="004E6AB2"/>
    <w:rsid w:val="00514503"/>
    <w:rsid w:val="00522139"/>
    <w:rsid w:val="005221C8"/>
    <w:rsid w:val="00535F87"/>
    <w:rsid w:val="005475C6"/>
    <w:rsid w:val="00564622"/>
    <w:rsid w:val="005B3227"/>
    <w:rsid w:val="005E0657"/>
    <w:rsid w:val="005E683E"/>
    <w:rsid w:val="00641C02"/>
    <w:rsid w:val="006755BF"/>
    <w:rsid w:val="006A3292"/>
    <w:rsid w:val="006C0673"/>
    <w:rsid w:val="006C75D7"/>
    <w:rsid w:val="00747832"/>
    <w:rsid w:val="00780DE5"/>
    <w:rsid w:val="007A46CD"/>
    <w:rsid w:val="007E5AAA"/>
    <w:rsid w:val="007E6083"/>
    <w:rsid w:val="0081316C"/>
    <w:rsid w:val="00855181"/>
    <w:rsid w:val="008643BF"/>
    <w:rsid w:val="00893796"/>
    <w:rsid w:val="008A65BA"/>
    <w:rsid w:val="008B1112"/>
    <w:rsid w:val="008C0F76"/>
    <w:rsid w:val="008D4A99"/>
    <w:rsid w:val="008E7558"/>
    <w:rsid w:val="008F35C6"/>
    <w:rsid w:val="00914419"/>
    <w:rsid w:val="00935402"/>
    <w:rsid w:val="00962E61"/>
    <w:rsid w:val="00976E5A"/>
    <w:rsid w:val="00986331"/>
    <w:rsid w:val="009C7105"/>
    <w:rsid w:val="009E3575"/>
    <w:rsid w:val="009F70F0"/>
    <w:rsid w:val="00A36F08"/>
    <w:rsid w:val="00AB7FE5"/>
    <w:rsid w:val="00AC1E5A"/>
    <w:rsid w:val="00B24B51"/>
    <w:rsid w:val="00B87E22"/>
    <w:rsid w:val="00B96D8F"/>
    <w:rsid w:val="00BA0DAE"/>
    <w:rsid w:val="00BA2D2C"/>
    <w:rsid w:val="00BA3E51"/>
    <w:rsid w:val="00BB3142"/>
    <w:rsid w:val="00C14F43"/>
    <w:rsid w:val="00C155FC"/>
    <w:rsid w:val="00C45D7E"/>
    <w:rsid w:val="00C93E50"/>
    <w:rsid w:val="00CB1D3C"/>
    <w:rsid w:val="00D6366F"/>
    <w:rsid w:val="00D666BB"/>
    <w:rsid w:val="00D8505D"/>
    <w:rsid w:val="00E04462"/>
    <w:rsid w:val="00E20245"/>
    <w:rsid w:val="00E26869"/>
    <w:rsid w:val="00E270D1"/>
    <w:rsid w:val="00E35010"/>
    <w:rsid w:val="00E4379F"/>
    <w:rsid w:val="00E551EA"/>
    <w:rsid w:val="00E80C1C"/>
    <w:rsid w:val="00E84964"/>
    <w:rsid w:val="00E84AD3"/>
    <w:rsid w:val="00EA0042"/>
    <w:rsid w:val="00EF639B"/>
    <w:rsid w:val="00F33178"/>
    <w:rsid w:val="00F36762"/>
    <w:rsid w:val="00F50BC6"/>
    <w:rsid w:val="00F675D4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E00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1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azDev" TargetMode="External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mailto:contact@caz-dev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caz-dev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az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4580E85F654D1C99947BAE05F63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1724-03E0-4E5B-910C-D55D021A7CBE}"/>
      </w:docPartPr>
      <w:docPartBody>
        <w:p w:rsidR="00906BE8" w:rsidRDefault="00336F73">
          <w:pPr>
            <w:pStyle w:val="1D4580E85F654D1C99947BAE05F63D4D"/>
          </w:pPr>
          <w:r w:rsidRPr="00C45D7E">
            <w:t>PROFILE</w:t>
          </w:r>
        </w:p>
      </w:docPartBody>
    </w:docPart>
    <w:docPart>
      <w:docPartPr>
        <w:name w:val="AF580BB97EA341FFB61C0C1E6A56E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2E30-A702-49A2-A87D-334299235655}"/>
      </w:docPartPr>
      <w:docPartBody>
        <w:p w:rsidR="00906BE8" w:rsidRDefault="00336F73">
          <w:pPr>
            <w:pStyle w:val="AF580BB97EA341FFB61C0C1E6A56E79B"/>
          </w:pPr>
          <w:r w:rsidRPr="00162614">
            <w:t>CONTACT</w:t>
          </w:r>
        </w:p>
      </w:docPartBody>
    </w:docPart>
    <w:docPart>
      <w:docPartPr>
        <w:name w:val="B17B2DE1C7D1490A8373CBE0D7770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A138-7926-434A-845A-58690741CD25}"/>
      </w:docPartPr>
      <w:docPartBody>
        <w:p w:rsidR="00906BE8" w:rsidRDefault="00BD2126" w:rsidP="00BD2126">
          <w:pPr>
            <w:pStyle w:val="B17B2DE1C7D1490A8373CBE0D77702CD"/>
          </w:pPr>
          <w:r>
            <w:t>EXPERIENCE</w:t>
          </w:r>
        </w:p>
      </w:docPartBody>
    </w:docPart>
    <w:docPart>
      <w:docPartPr>
        <w:name w:val="C913BA531C6841189CBDA2505126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1AD7-CEC1-4C49-A32B-F669EFD86748}"/>
      </w:docPartPr>
      <w:docPartBody>
        <w:p w:rsidR="00906BE8" w:rsidRDefault="00BD2126" w:rsidP="00BD2126">
          <w:pPr>
            <w:pStyle w:val="C913BA531C6841189CBDA2505126974D"/>
          </w:pPr>
          <w:r w:rsidRPr="00162614">
            <w:t>SKILLS</w:t>
          </w:r>
        </w:p>
      </w:docPartBody>
    </w:docPart>
    <w:docPart>
      <w:docPartPr>
        <w:name w:val="F1E4093F3EAD423AAB93F8254A7CE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BF9F-6A8E-4E2A-9771-245A489D7057}"/>
      </w:docPartPr>
      <w:docPartBody>
        <w:p w:rsidR="00906BE8" w:rsidRDefault="00BD2126" w:rsidP="00BD2126">
          <w:pPr>
            <w:pStyle w:val="F1E4093F3EAD423AAB93F8254A7CEB29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26"/>
    <w:rsid w:val="000158BB"/>
    <w:rsid w:val="001947E0"/>
    <w:rsid w:val="00241790"/>
    <w:rsid w:val="00336F73"/>
    <w:rsid w:val="00906BE8"/>
    <w:rsid w:val="00BD2126"/>
    <w:rsid w:val="00E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126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3737231A04D86BB89AC3C83D6AE80">
    <w:name w:val="7B83737231A04D86BB89AC3C83D6AE80"/>
  </w:style>
  <w:style w:type="paragraph" w:customStyle="1" w:styleId="67A3072F6B1F42AC84970EEA68E3886D">
    <w:name w:val="67A3072F6B1F42AC84970EEA68E3886D"/>
  </w:style>
  <w:style w:type="paragraph" w:customStyle="1" w:styleId="00FF02FAC25E46CABB740BAE92DA79F1">
    <w:name w:val="00FF02FAC25E46CABB740BAE92DA79F1"/>
  </w:style>
  <w:style w:type="paragraph" w:customStyle="1" w:styleId="F79226E473344E31BBDAD846E5A41058">
    <w:name w:val="F79226E473344E31BBDAD846E5A41058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298D8BBD134B45D8B04DCA2E7CA40CE0">
    <w:name w:val="298D8BBD134B45D8B04DCA2E7CA40CE0"/>
  </w:style>
  <w:style w:type="paragraph" w:customStyle="1" w:styleId="1D4580E85F654D1C99947BAE05F63D4D">
    <w:name w:val="1D4580E85F654D1C99947BAE05F63D4D"/>
  </w:style>
  <w:style w:type="paragraph" w:customStyle="1" w:styleId="AF580BB97EA341FFB61C0C1E6A56E79B">
    <w:name w:val="AF580BB97EA341FFB61C0C1E6A56E79B"/>
  </w:style>
  <w:style w:type="paragraph" w:customStyle="1" w:styleId="E40D5F25E40F4993B2452A582FECD6FA">
    <w:name w:val="E40D5F25E40F4993B2452A582FECD6FA"/>
  </w:style>
  <w:style w:type="paragraph" w:customStyle="1" w:styleId="A97ED02362434304961346B34A41A5E2">
    <w:name w:val="A97ED02362434304961346B34A41A5E2"/>
  </w:style>
  <w:style w:type="paragraph" w:customStyle="1" w:styleId="518D154BB1884CB7933B2503FDB1C5CD">
    <w:name w:val="518D154BB1884CB7933B2503FDB1C5CD"/>
  </w:style>
  <w:style w:type="paragraph" w:customStyle="1" w:styleId="5A17630C57B14F29BAE155CFFB519411">
    <w:name w:val="5A17630C57B14F29BAE155CFFB519411"/>
  </w:style>
  <w:style w:type="paragraph" w:customStyle="1" w:styleId="7C1F35C75FB346529327375A7C7035D1">
    <w:name w:val="7C1F35C75FB346529327375A7C7035D1"/>
  </w:style>
  <w:style w:type="paragraph" w:customStyle="1" w:styleId="A901E88AC44042599B70EBCF77185BF1">
    <w:name w:val="A901E88AC44042599B70EBCF77185BF1"/>
  </w:style>
  <w:style w:type="paragraph" w:customStyle="1" w:styleId="A64C5236F0824D58BC7BB9C18B34A805">
    <w:name w:val="A64C5236F0824D58BC7BB9C18B34A805"/>
  </w:style>
  <w:style w:type="paragraph" w:customStyle="1" w:styleId="6F0F056102EE4E5F921833AA281070EA">
    <w:name w:val="6F0F056102EE4E5F921833AA281070EA"/>
  </w:style>
  <w:style w:type="paragraph" w:customStyle="1" w:styleId="26CC7DE401E6499C903D95D7F51730F0">
    <w:name w:val="26CC7DE401E6499C903D95D7F51730F0"/>
  </w:style>
  <w:style w:type="paragraph" w:customStyle="1" w:styleId="C6BC5186A6EF4A99BFBBED90ADF5304B">
    <w:name w:val="C6BC5186A6EF4A99BFBBED90ADF5304B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31FCE53DEFC7473892473E3C439CA2B1">
    <w:name w:val="31FCE53DEFC7473892473E3C439CA2B1"/>
  </w:style>
  <w:style w:type="character" w:customStyle="1" w:styleId="Heading4Char">
    <w:name w:val="Heading 4 Char"/>
    <w:basedOn w:val="DefaultParagraphFont"/>
    <w:link w:val="Heading4"/>
    <w:uiPriority w:val="9"/>
    <w:rsid w:val="00BD2126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C871788D25DF4D76A22EE2703FFBF709">
    <w:name w:val="C871788D25DF4D76A22EE2703FFBF709"/>
  </w:style>
  <w:style w:type="paragraph" w:customStyle="1" w:styleId="C242BB13F2FB4B8A8752998FD35B083D">
    <w:name w:val="C242BB13F2FB4B8A8752998FD35B083D"/>
  </w:style>
  <w:style w:type="paragraph" w:customStyle="1" w:styleId="FCC8D57A05634D82957BB35A0A05189E">
    <w:name w:val="FCC8D57A05634D82957BB35A0A05189E"/>
  </w:style>
  <w:style w:type="paragraph" w:customStyle="1" w:styleId="DA28D8B0D6B949CA9B1312C7371B9981">
    <w:name w:val="DA28D8B0D6B949CA9B1312C7371B9981"/>
  </w:style>
  <w:style w:type="paragraph" w:customStyle="1" w:styleId="B9CF62C95BAE44508273484DC5E7BD52">
    <w:name w:val="B9CF62C95BAE44508273484DC5E7BD52"/>
  </w:style>
  <w:style w:type="paragraph" w:customStyle="1" w:styleId="4472343F7EF949BB855054898E605D26">
    <w:name w:val="4472343F7EF949BB855054898E605D26"/>
  </w:style>
  <w:style w:type="paragraph" w:customStyle="1" w:styleId="C27B4A0DFF2E46FFB6FAF026CFEFE0BC">
    <w:name w:val="C27B4A0DFF2E46FFB6FAF026CFEFE0BC"/>
  </w:style>
  <w:style w:type="paragraph" w:customStyle="1" w:styleId="818EA4B670B4480F9200E6EFD995B33E">
    <w:name w:val="818EA4B670B4480F9200E6EFD995B33E"/>
  </w:style>
  <w:style w:type="paragraph" w:styleId="Date">
    <w:name w:val="Date"/>
    <w:basedOn w:val="Normal"/>
    <w:next w:val="Normal"/>
    <w:link w:val="DateChar"/>
    <w:uiPriority w:val="99"/>
    <w:qFormat/>
    <w:rsid w:val="00BD2126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BD2126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94F69F2A57B448908F1FBA415D969242">
    <w:name w:val="94F69F2A57B448908F1FBA415D969242"/>
  </w:style>
  <w:style w:type="paragraph" w:customStyle="1" w:styleId="F52FB7B901E946789EC592B87394D910">
    <w:name w:val="F52FB7B901E946789EC592B87394D910"/>
  </w:style>
  <w:style w:type="paragraph" w:customStyle="1" w:styleId="ED62C27EB0A74E6087C95B9F4A62BDAF">
    <w:name w:val="ED62C27EB0A74E6087C95B9F4A62BDAF"/>
  </w:style>
  <w:style w:type="paragraph" w:customStyle="1" w:styleId="FC68E37350034B0898CC02518413DF9D">
    <w:name w:val="FC68E37350034B0898CC02518413DF9D"/>
  </w:style>
  <w:style w:type="paragraph" w:customStyle="1" w:styleId="6A1762D50DEE412C9E0BFC8076E2EB53">
    <w:name w:val="6A1762D50DEE412C9E0BFC8076E2EB53"/>
  </w:style>
  <w:style w:type="paragraph" w:customStyle="1" w:styleId="B17B2DE1C7D1490A8373CBE0D77702CD">
    <w:name w:val="B17B2DE1C7D1490A8373CBE0D77702CD"/>
    <w:rsid w:val="00BD2126"/>
  </w:style>
  <w:style w:type="paragraph" w:customStyle="1" w:styleId="C913BA531C6841189CBDA2505126974D">
    <w:name w:val="C913BA531C6841189CBDA2505126974D"/>
    <w:rsid w:val="00BD2126"/>
  </w:style>
  <w:style w:type="paragraph" w:customStyle="1" w:styleId="3319A1A7A7854662872FA27CE8844673">
    <w:name w:val="3319A1A7A7854662872FA27CE8844673"/>
    <w:rsid w:val="00BD2126"/>
  </w:style>
  <w:style w:type="paragraph" w:customStyle="1" w:styleId="15E6E270D7DC43ECA0FC259728803D84">
    <w:name w:val="15E6E270D7DC43ECA0FC259728803D84"/>
    <w:rsid w:val="00BD2126"/>
  </w:style>
  <w:style w:type="paragraph" w:customStyle="1" w:styleId="95AF3CD3CA60491394CC28724A349E38">
    <w:name w:val="95AF3CD3CA60491394CC28724A349E38"/>
    <w:rsid w:val="00BD2126"/>
  </w:style>
  <w:style w:type="paragraph" w:customStyle="1" w:styleId="1D5612A192214D68B5742B567BB7E62C">
    <w:name w:val="1D5612A192214D68B5742B567BB7E62C"/>
    <w:rsid w:val="00BD2126"/>
  </w:style>
  <w:style w:type="paragraph" w:customStyle="1" w:styleId="B1A3CF665A1447968F8BE6DDD4EDFCE0">
    <w:name w:val="B1A3CF665A1447968F8BE6DDD4EDFCE0"/>
    <w:rsid w:val="00BD2126"/>
  </w:style>
  <w:style w:type="paragraph" w:customStyle="1" w:styleId="0B168EC724F64DC78C17BF28740CB7A3">
    <w:name w:val="0B168EC724F64DC78C17BF28740CB7A3"/>
    <w:rsid w:val="00BD2126"/>
  </w:style>
  <w:style w:type="paragraph" w:customStyle="1" w:styleId="F1E4093F3EAD423AAB93F8254A7CEB29">
    <w:name w:val="F1E4093F3EAD423AAB93F8254A7CEB29"/>
    <w:rsid w:val="00BD2126"/>
  </w:style>
  <w:style w:type="paragraph" w:customStyle="1" w:styleId="7485B9CEF0AD416E9B8DB22996A527EA">
    <w:name w:val="7485B9CEF0AD416E9B8DB22996A527EA"/>
    <w:rsid w:val="00BD2126"/>
  </w:style>
  <w:style w:type="paragraph" w:customStyle="1" w:styleId="249E0E8436DB44D59999A0064FAC843C">
    <w:name w:val="249E0E8436DB44D59999A0064FAC843C"/>
    <w:rsid w:val="00BD2126"/>
  </w:style>
  <w:style w:type="paragraph" w:customStyle="1" w:styleId="2BC8C7EEDA9C4DCEBEC68237F60C1454">
    <w:name w:val="2BC8C7EEDA9C4DCEBEC68237F60C1454"/>
    <w:rsid w:val="00BD2126"/>
  </w:style>
  <w:style w:type="paragraph" w:customStyle="1" w:styleId="5DF57C7D1AA3477B9DB6BB7454A1631D">
    <w:name w:val="5DF57C7D1AA3477B9DB6BB7454A1631D"/>
    <w:rsid w:val="00BD2126"/>
  </w:style>
  <w:style w:type="paragraph" w:customStyle="1" w:styleId="0D3D1EF553E24091B2F5F08FB6E9B8C0">
    <w:name w:val="0D3D1EF553E24091B2F5F08FB6E9B8C0"/>
    <w:rsid w:val="00BD2126"/>
  </w:style>
  <w:style w:type="paragraph" w:customStyle="1" w:styleId="707E744693264D7894B3AA8038AE4C98">
    <w:name w:val="707E744693264D7894B3AA8038AE4C98"/>
    <w:rsid w:val="00BD2126"/>
  </w:style>
  <w:style w:type="paragraph" w:customStyle="1" w:styleId="3B558DCD290342B98A4592A9EAB7F6EF">
    <w:name w:val="3B558DCD290342B98A4592A9EAB7F6EF"/>
    <w:rsid w:val="00BD2126"/>
  </w:style>
  <w:style w:type="paragraph" w:customStyle="1" w:styleId="B7D2C13F64044CD782AA7CC35C798D78">
    <w:name w:val="B7D2C13F64044CD782AA7CC35C798D78"/>
    <w:rsid w:val="00BD2126"/>
  </w:style>
  <w:style w:type="paragraph" w:customStyle="1" w:styleId="842A4EC35F7C4F948CBA8B5DFEE9CD89">
    <w:name w:val="842A4EC35F7C4F948CBA8B5DFEE9CD89"/>
    <w:rsid w:val="00BD2126"/>
  </w:style>
  <w:style w:type="paragraph" w:customStyle="1" w:styleId="889788E8CCDA4C0E8F380C6ED2502643">
    <w:name w:val="889788E8CCDA4C0E8F380C6ED2502643"/>
    <w:rsid w:val="00BD2126"/>
  </w:style>
  <w:style w:type="paragraph" w:customStyle="1" w:styleId="0580029F07B246BB9471B3F3922C90A6">
    <w:name w:val="0580029F07B246BB9471B3F3922C90A6"/>
    <w:rsid w:val="00BD2126"/>
  </w:style>
  <w:style w:type="paragraph" w:customStyle="1" w:styleId="59433885348847B4B0F595E1276EB6BF">
    <w:name w:val="59433885348847B4B0F595E1276EB6BF"/>
    <w:rsid w:val="00BD2126"/>
  </w:style>
  <w:style w:type="paragraph" w:customStyle="1" w:styleId="9DE48BE5C389427688ACFF063564B29B">
    <w:name w:val="9DE48BE5C389427688ACFF063564B29B"/>
    <w:rsid w:val="00BD2126"/>
  </w:style>
  <w:style w:type="paragraph" w:customStyle="1" w:styleId="6C159E2227CD44799FC3F98F21B35064">
    <w:name w:val="6C159E2227CD44799FC3F98F21B35064"/>
    <w:rsid w:val="00BD2126"/>
  </w:style>
  <w:style w:type="paragraph" w:customStyle="1" w:styleId="722B71790D554553931CE0D31A612C7F">
    <w:name w:val="722B71790D554553931CE0D31A612C7F"/>
    <w:rsid w:val="00BD2126"/>
  </w:style>
  <w:style w:type="paragraph" w:customStyle="1" w:styleId="4E28598F4C7A4B63A12BBEAEE189967F">
    <w:name w:val="4E28598F4C7A4B63A12BBEAEE189967F"/>
    <w:rsid w:val="00BD2126"/>
  </w:style>
  <w:style w:type="paragraph" w:customStyle="1" w:styleId="610DAC134A904A509B62B9009F5C88E8">
    <w:name w:val="610DAC134A904A509B62B9009F5C88E8"/>
    <w:rsid w:val="00BD2126"/>
  </w:style>
  <w:style w:type="paragraph" w:customStyle="1" w:styleId="1166392C04194042A78119A312B08452">
    <w:name w:val="1166392C04194042A78119A312B08452"/>
    <w:rsid w:val="00BD2126"/>
  </w:style>
  <w:style w:type="paragraph" w:customStyle="1" w:styleId="C666F88DF61B459C81A3300A7B42D64E">
    <w:name w:val="C666F88DF61B459C81A3300A7B42D64E"/>
    <w:rsid w:val="00BD2126"/>
  </w:style>
  <w:style w:type="paragraph" w:customStyle="1" w:styleId="ACFB36D93D0F43C98BDD56EB95937749">
    <w:name w:val="ACFB36D93D0F43C98BDD56EB95937749"/>
    <w:rsid w:val="00BD2126"/>
  </w:style>
  <w:style w:type="paragraph" w:customStyle="1" w:styleId="06C87200F7194B1B826216104C1D7619">
    <w:name w:val="06C87200F7194B1B826216104C1D7619"/>
    <w:rsid w:val="00BD2126"/>
  </w:style>
  <w:style w:type="paragraph" w:customStyle="1" w:styleId="4A0E7A05A17D49118F34D56EDA30A477">
    <w:name w:val="4A0E7A05A17D49118F34D56EDA30A477"/>
    <w:rsid w:val="00BD2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2019-06-05T05:50:00Z</dcterms:created>
  <dcterms:modified xsi:type="dcterms:W3CDTF">2019-09-29T09:45:00Z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